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971F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Begin Use Case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971F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BBUC_Op1 – Begin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971F6" w:rsidRDefault="007971F6" w:rsidP="007971F6">
            <w:pPr>
              <w:tabs>
                <w:tab w:val="left" w:pos="1095"/>
              </w:tabs>
            </w:pPr>
            <w:r>
              <w:t xml:space="preserve">The test involves initializing the library program to 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E70BB1">
              <w:rPr>
                <w:color w:val="0000FF"/>
                <w:sz w:val="24"/>
                <w:szCs w:val="24"/>
              </w:rPr>
              <w:t>any</w:t>
            </w:r>
            <w:r>
              <w:rPr>
                <w:color w:val="0000FF"/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 the</w:t>
            </w:r>
            <w:r>
              <w:rPr>
                <w:color w:val="0000FF"/>
                <w:sz w:val="24"/>
                <w:szCs w:val="24"/>
              </w:rPr>
              <w:t xml:space="preserve"> post-conditions of </w:t>
            </w:r>
            <w:r w:rsidR="00E70BB1">
              <w:rPr>
                <w:color w:val="0000FF"/>
                <w:sz w:val="24"/>
                <w:szCs w:val="24"/>
              </w:rPr>
              <w:t xml:space="preserve">executing </w:t>
            </w:r>
            <w:r>
              <w:rPr>
                <w:color w:val="0000FF"/>
                <w:sz w:val="24"/>
                <w:szCs w:val="24"/>
              </w:rPr>
              <w:t>this test script]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983" w:rsidRDefault="00D47983">
      <w:r>
        <w:separator/>
      </w:r>
    </w:p>
  </w:endnote>
  <w:endnote w:type="continuationSeparator" w:id="0">
    <w:p w:rsidR="00D47983" w:rsidRDefault="00D4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1F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971F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983" w:rsidRDefault="00D47983">
      <w:r>
        <w:separator/>
      </w:r>
    </w:p>
  </w:footnote>
  <w:footnote w:type="continuationSeparator" w:id="0">
    <w:p w:rsidR="00D47983" w:rsidRDefault="00D47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971F6" w:rsidP="00B71A35">
          <w:r>
            <w:t>Begin Use Case Test</w:t>
          </w:r>
        </w:p>
      </w:tc>
      <w:tc>
        <w:tcPr>
          <w:tcW w:w="3179" w:type="dxa"/>
        </w:tcPr>
        <w:p w:rsidR="00A37650" w:rsidRDefault="007971F6" w:rsidP="007971F6">
          <w:r>
            <w:t xml:space="preserve">  Date:  09</w:t>
          </w:r>
          <w:r w:rsidR="00A37650">
            <w:t>/</w:t>
          </w:r>
          <w:r>
            <w:t>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971F6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71AA9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7983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Norbert Thien</cp:lastModifiedBy>
  <cp:revision>3</cp:revision>
  <cp:lastPrinted>2003-10-05T22:49:00Z</cp:lastPrinted>
  <dcterms:created xsi:type="dcterms:W3CDTF">2015-09-09T07:13:00Z</dcterms:created>
  <dcterms:modified xsi:type="dcterms:W3CDTF">2015-09-09T07:35:00Z</dcterms:modified>
</cp:coreProperties>
</file>