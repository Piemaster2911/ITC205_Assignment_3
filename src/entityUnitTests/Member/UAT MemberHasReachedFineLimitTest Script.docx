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76D4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MemberHasReachedFineLimitTest</w:t>
            </w:r>
            <w:proofErr w:type="spellEnd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676D4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Checks if Member has reached the Fines Payable limit (more than $10)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76D48" w:rsidP="00676D4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This test checks in two test functions – that a member who has not exceeded the fines payable limit is marked as false when it comes to exceeding the fine limit, whereas a member whose fines exceed the limit is marked as true.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 is initialized – in this case, a dummy Member class</w:t>
            </w:r>
          </w:p>
          <w:p w:rsidR="00676D48" w:rsidRPr="00A11301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fines are given to or initialized to the member class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the member has fines payable below or at the fine limit, then it has not exceeded the limit, and is marked as false</w:t>
            </w:r>
          </w:p>
          <w:p w:rsidR="00676D48" w:rsidRPr="00A11301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the member has fines payable above the fine limit, then it has exceeded the limit, and is marked as true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76D4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The test performed as expected, although a Boolean variable is used for obtaining the function result, which is then given to the test’s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assertTrue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or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assertFalse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functions.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76D4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01FA7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Test function to check if the member initialized has exceeded fine limit, with a </w:t>
            </w:r>
            <w:proofErr w:type="spellStart"/>
            <w:r>
              <w:rPr>
                <w:sz w:val="24"/>
              </w:rPr>
              <w:t>finesPayable</w:t>
            </w:r>
            <w:proofErr w:type="spellEnd"/>
            <w:r>
              <w:rPr>
                <w:sz w:val="24"/>
              </w:rPr>
              <w:t xml:space="preserve"> value below the limit.</w:t>
            </w:r>
          </w:p>
        </w:tc>
        <w:tc>
          <w:tcPr>
            <w:tcW w:w="5596" w:type="dxa"/>
          </w:tcPr>
          <w:p w:rsidR="00DF1585" w:rsidRDefault="00A01FA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Boolean variable value is false, which means the member has not exceeded the fine limit.</w:t>
            </w:r>
          </w:p>
        </w:tc>
        <w:tc>
          <w:tcPr>
            <w:tcW w:w="714" w:type="dxa"/>
          </w:tcPr>
          <w:p w:rsidR="00DF1585" w:rsidRDefault="00A01FA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01FA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Test function to check if the member initialized has exceeded fine limit, with a </w:t>
            </w:r>
            <w:proofErr w:type="spellStart"/>
            <w:r>
              <w:rPr>
                <w:sz w:val="24"/>
              </w:rPr>
              <w:t>finesPayable</w:t>
            </w:r>
            <w:proofErr w:type="spellEnd"/>
            <w:r>
              <w:rPr>
                <w:sz w:val="24"/>
              </w:rPr>
              <w:t xml:space="preserve"> value above the limit.</w:t>
            </w:r>
          </w:p>
        </w:tc>
        <w:tc>
          <w:tcPr>
            <w:tcW w:w="5596" w:type="dxa"/>
          </w:tcPr>
          <w:p w:rsidR="00DF1585" w:rsidRDefault="00A01FA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Boolean variable value is true, which means the member has exceeded the fine limit.</w:t>
            </w:r>
          </w:p>
        </w:tc>
        <w:tc>
          <w:tcPr>
            <w:tcW w:w="714" w:type="dxa"/>
          </w:tcPr>
          <w:p w:rsidR="00DF1585" w:rsidRDefault="00A01FA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A01F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1FA7" w:rsidRDefault="00A01FA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1FA7" w:rsidRDefault="00A01FA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A01FA7" w:rsidRDefault="00A01FA7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01FA7" w:rsidRDefault="00A01FA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01FA7" w:rsidRDefault="00A01FA7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1"/>
        <w:gridCol w:w="1404"/>
        <w:gridCol w:w="1613"/>
        <w:gridCol w:w="1828"/>
        <w:gridCol w:w="2294"/>
        <w:gridCol w:w="133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897C90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897C90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“Bob”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“Smith”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“012345678”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“email@webmail.com”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1</w:t>
            </w:r>
          </w:p>
        </w:tc>
      </w:tr>
      <w:tr w:rsidR="00897C90" w:rsidTr="00572CE5">
        <w:tc>
          <w:tcPr>
            <w:tcW w:w="2448" w:type="dxa"/>
            <w:shd w:val="clear" w:color="auto" w:fill="E0E0E0"/>
          </w:tcPr>
          <w:p w:rsidR="00897C90" w:rsidRDefault="00897C90" w:rsidP="00897C9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testMemberHasPayableNotReachedLoanLimit</w:t>
            </w:r>
            <w:proofErr w:type="spellEnd"/>
            <w:r>
              <w:rPr>
                <w:color w:val="0000FF"/>
              </w:rPr>
              <w:t>()</w:t>
            </w:r>
          </w:p>
          <w:p w:rsidR="00780A9A" w:rsidRPr="00572CE5" w:rsidRDefault="00897C90" w:rsidP="00897C9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.</w:t>
            </w:r>
            <w:proofErr w:type="spellStart"/>
            <w:r>
              <w:rPr>
                <w:color w:val="0000FF"/>
              </w:rPr>
              <w:t>addFine</w:t>
            </w:r>
            <w:proofErr w:type="spellEnd"/>
          </w:p>
        </w:tc>
        <w:tc>
          <w:tcPr>
            <w:tcW w:w="1944" w:type="dxa"/>
            <w:shd w:val="clear" w:color="auto" w:fill="auto"/>
          </w:tcPr>
          <w:p w:rsidR="00780A9A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5f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897C90" w:rsidTr="00572CE5">
        <w:tc>
          <w:tcPr>
            <w:tcW w:w="2448" w:type="dxa"/>
            <w:shd w:val="clear" w:color="auto" w:fill="E0E0E0"/>
          </w:tcPr>
          <w:p w:rsidR="0093214E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testMemberHasPayableReachedLoanLimit</w:t>
            </w:r>
            <w:proofErr w:type="spellEnd"/>
            <w:r>
              <w:rPr>
                <w:color w:val="0000FF"/>
              </w:rPr>
              <w:t>()</w:t>
            </w:r>
          </w:p>
          <w:p w:rsidR="00897C90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.</w:t>
            </w:r>
            <w:proofErr w:type="spellStart"/>
            <w:r>
              <w:rPr>
                <w:color w:val="0000FF"/>
              </w:rPr>
              <w:t>addFine</w:t>
            </w:r>
            <w:proofErr w:type="spellEnd"/>
          </w:p>
        </w:tc>
        <w:tc>
          <w:tcPr>
            <w:tcW w:w="1944" w:type="dxa"/>
            <w:shd w:val="clear" w:color="auto" w:fill="auto"/>
          </w:tcPr>
          <w:p w:rsidR="0093214E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13f</w:t>
            </w:r>
            <w:bookmarkStart w:id="0" w:name="_GoBack"/>
            <w:bookmarkEnd w:id="0"/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1B6" w:rsidRDefault="007C31B6">
      <w:r>
        <w:separator/>
      </w:r>
    </w:p>
  </w:endnote>
  <w:endnote w:type="continuationSeparator" w:id="0">
    <w:p w:rsidR="007C31B6" w:rsidRDefault="007C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C9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97C9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1B6" w:rsidRDefault="007C31B6">
      <w:r>
        <w:separator/>
      </w:r>
    </w:p>
  </w:footnote>
  <w:footnote w:type="continuationSeparator" w:id="0">
    <w:p w:rsidR="007C31B6" w:rsidRDefault="007C3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0B2818">
            <w:rPr>
              <w:b/>
            </w:rPr>
            <w:t xml:space="preserve">Member Class – </w:t>
          </w:r>
          <w:proofErr w:type="spellStart"/>
          <w:r w:rsidR="000B2818">
            <w:rPr>
              <w:b/>
            </w:rPr>
            <w:t>MemberHasReachedFineLimitTest</w:t>
          </w:r>
          <w:proofErr w:type="spellEnd"/>
          <w:r w:rsidR="000B2818">
            <w:rPr>
              <w:b/>
            </w:rPr>
            <w:t xml:space="preserve">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B2818" w:rsidP="00B71A35">
          <w:proofErr w:type="spellStart"/>
          <w:r>
            <w:t>MemberHasReachedFineLimitTest</w:t>
          </w:r>
          <w:proofErr w:type="spellEnd"/>
        </w:p>
      </w:tc>
      <w:tc>
        <w:tcPr>
          <w:tcW w:w="3179" w:type="dxa"/>
        </w:tcPr>
        <w:p w:rsidR="00A37650" w:rsidRDefault="000B2818" w:rsidP="00B71A35">
          <w:r>
            <w:t xml:space="preserve">  Date:  23/09/15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33F1B3F"/>
    <w:multiLevelType w:val="hybridMultilevel"/>
    <w:tmpl w:val="0374E35A"/>
    <w:lvl w:ilvl="0" w:tplc="240C3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2818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1567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6D48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31B6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7C9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1FA7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Norbert Thien</cp:lastModifiedBy>
  <cp:revision>6</cp:revision>
  <cp:lastPrinted>2003-10-05T22:49:00Z</cp:lastPrinted>
  <dcterms:created xsi:type="dcterms:W3CDTF">2015-09-22T14:10:00Z</dcterms:created>
  <dcterms:modified xsi:type="dcterms:W3CDTF">2015-09-22T14:24:00Z</dcterms:modified>
</cp:coreProperties>
</file>