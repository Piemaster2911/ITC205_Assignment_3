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468E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MemberHasFinesPayable</w:t>
            </w:r>
            <w:r w:rsidR="00676D48">
              <w:rPr>
                <w:color w:val="0000FF"/>
                <w:sz w:val="24"/>
                <w:szCs w:val="24"/>
              </w:rPr>
              <w:t>Test</w:t>
            </w:r>
            <w:proofErr w:type="spellEnd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76D4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Checks if Member has </w:t>
            </w:r>
            <w:r w:rsidR="009468E5">
              <w:rPr>
                <w:color w:val="0000FF"/>
                <w:sz w:val="24"/>
                <w:szCs w:val="24"/>
              </w:rPr>
              <w:t>any fines payable (above $0)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76D48" w:rsidP="00676D4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This test checks in two test functions </w:t>
            </w:r>
            <w:r w:rsidR="009468E5">
              <w:rPr>
                <w:color w:val="0000FF"/>
                <w:sz w:val="24"/>
                <w:szCs w:val="24"/>
              </w:rPr>
              <w:t>– that a member who has no fines payable</w:t>
            </w:r>
            <w:r>
              <w:rPr>
                <w:color w:val="0000FF"/>
                <w:sz w:val="24"/>
                <w:szCs w:val="24"/>
              </w:rPr>
              <w:t xml:space="preserve"> is marked as false when it comes to exceeding the fine limit, whereas a memb</w:t>
            </w:r>
            <w:r w:rsidR="009468E5">
              <w:rPr>
                <w:color w:val="0000FF"/>
                <w:sz w:val="24"/>
                <w:szCs w:val="24"/>
              </w:rPr>
              <w:t xml:space="preserve">er who has fines payable </w:t>
            </w:r>
            <w:r>
              <w:rPr>
                <w:color w:val="0000FF"/>
                <w:sz w:val="24"/>
                <w:szCs w:val="24"/>
              </w:rPr>
              <w:t>is marked as true.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 is initialized – in this case, a dummy Member class</w:t>
            </w:r>
          </w:p>
          <w:p w:rsidR="00676D48" w:rsidRPr="00A11301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fines are given to or initialized to the member class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468E5" w:rsidP="009468E5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the member has no fines payable, at the value of 0, then it has no fines payable</w:t>
            </w:r>
            <w:r w:rsidR="00676D48">
              <w:rPr>
                <w:color w:val="0000FF"/>
                <w:sz w:val="24"/>
                <w:szCs w:val="24"/>
              </w:rPr>
              <w:t>, and is marked as false</w:t>
            </w:r>
          </w:p>
          <w:p w:rsidR="00676D48" w:rsidRPr="00A11301" w:rsidRDefault="00676D48" w:rsidP="00676D4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the member has fine</w:t>
            </w:r>
            <w:r w:rsidR="009468E5">
              <w:rPr>
                <w:color w:val="0000FF"/>
                <w:sz w:val="24"/>
                <w:szCs w:val="24"/>
              </w:rPr>
              <w:t>s payable above the value of 0, then it has fines payable</w:t>
            </w:r>
            <w:r>
              <w:rPr>
                <w:color w:val="0000FF"/>
                <w:sz w:val="24"/>
                <w:szCs w:val="24"/>
              </w:rPr>
              <w:t>, and is marked as true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76D4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The test performed as expected, although a Boolean variable is used for obtaining the function result, which is then given to the test’s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assertTrue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or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assertFalse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functions.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76D4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01FA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Test function to check if the member ini</w:t>
            </w:r>
            <w:r w:rsidR="009468E5">
              <w:rPr>
                <w:sz w:val="24"/>
              </w:rPr>
              <w:t>tialized has any fines payable</w:t>
            </w:r>
            <w:r>
              <w:rPr>
                <w:sz w:val="24"/>
              </w:rPr>
              <w:t xml:space="preserve">, with a </w:t>
            </w:r>
            <w:proofErr w:type="spellStart"/>
            <w:r>
              <w:rPr>
                <w:sz w:val="24"/>
              </w:rPr>
              <w:t>finesPayable</w:t>
            </w:r>
            <w:proofErr w:type="spellEnd"/>
            <w:r>
              <w:rPr>
                <w:sz w:val="24"/>
              </w:rPr>
              <w:t xml:space="preserve"> value </w:t>
            </w:r>
            <w:r w:rsidR="009468E5">
              <w:rPr>
                <w:sz w:val="24"/>
              </w:rPr>
              <w:t>of 0</w:t>
            </w:r>
          </w:p>
        </w:tc>
        <w:tc>
          <w:tcPr>
            <w:tcW w:w="5596" w:type="dxa"/>
          </w:tcPr>
          <w:p w:rsidR="00DF1585" w:rsidRDefault="00A01FA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Boolean variable value is false, which means the member has n</w:t>
            </w:r>
            <w:r w:rsidR="009468E5">
              <w:rPr>
                <w:sz w:val="24"/>
              </w:rPr>
              <w:t>o fines payable</w:t>
            </w:r>
          </w:p>
        </w:tc>
        <w:tc>
          <w:tcPr>
            <w:tcW w:w="714" w:type="dxa"/>
          </w:tcPr>
          <w:p w:rsidR="00DF1585" w:rsidRDefault="00A01FA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01FA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Test function to check if the member ini</w:t>
            </w:r>
            <w:r w:rsidR="009468E5">
              <w:rPr>
                <w:sz w:val="24"/>
              </w:rPr>
              <w:t>tialized has any fines payable</w:t>
            </w:r>
            <w:r>
              <w:rPr>
                <w:sz w:val="24"/>
              </w:rPr>
              <w:t xml:space="preserve">, with a </w:t>
            </w:r>
            <w:proofErr w:type="spellStart"/>
            <w:r>
              <w:rPr>
                <w:sz w:val="24"/>
              </w:rPr>
              <w:t>fi</w:t>
            </w:r>
            <w:r w:rsidR="009468E5">
              <w:rPr>
                <w:sz w:val="24"/>
              </w:rPr>
              <w:t>nesPayable</w:t>
            </w:r>
            <w:proofErr w:type="spellEnd"/>
            <w:r w:rsidR="009468E5">
              <w:rPr>
                <w:sz w:val="24"/>
              </w:rPr>
              <w:t xml:space="preserve"> value of 1</w:t>
            </w:r>
          </w:p>
        </w:tc>
        <w:tc>
          <w:tcPr>
            <w:tcW w:w="5596" w:type="dxa"/>
          </w:tcPr>
          <w:p w:rsidR="00DF1585" w:rsidRDefault="00A01FA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Boolean variable value is true, which means the member has </w:t>
            </w:r>
            <w:r w:rsidR="009468E5">
              <w:rPr>
                <w:sz w:val="24"/>
              </w:rPr>
              <w:t>fines payable</w:t>
            </w:r>
          </w:p>
        </w:tc>
        <w:tc>
          <w:tcPr>
            <w:tcW w:w="714" w:type="dxa"/>
          </w:tcPr>
          <w:p w:rsidR="00DF1585" w:rsidRDefault="00A01FA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A01F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1FA7" w:rsidRDefault="00A01FA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1FA7" w:rsidRDefault="00A01FA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A01FA7" w:rsidRDefault="00A01FA7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01FA7" w:rsidRDefault="00A01FA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01FA7" w:rsidRDefault="00A01FA7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9"/>
        <w:gridCol w:w="1698"/>
        <w:gridCol w:w="1930"/>
        <w:gridCol w:w="2028"/>
        <w:gridCol w:w="2294"/>
        <w:gridCol w:w="1801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9468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9468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“Bob”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“Smith”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“012345678”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“email@webmail.com”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897C90" w:rsidP="00572CE5">
            <w:pPr>
              <w:pStyle w:val="bp"/>
              <w:spacing w:before="0" w:after="0"/>
            </w:pPr>
            <w:r>
              <w:t>1</w:t>
            </w:r>
          </w:p>
        </w:tc>
      </w:tr>
      <w:tr w:rsidR="009468E5" w:rsidTr="00572CE5">
        <w:tc>
          <w:tcPr>
            <w:tcW w:w="2448" w:type="dxa"/>
            <w:shd w:val="clear" w:color="auto" w:fill="E0E0E0"/>
          </w:tcPr>
          <w:p w:rsidR="00897C90" w:rsidRDefault="00897C90" w:rsidP="00897C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testMem</w:t>
            </w:r>
            <w:r w:rsidR="009468E5">
              <w:rPr>
                <w:color w:val="0000FF"/>
              </w:rPr>
              <w:t>berHasNoFinesPayable</w:t>
            </w:r>
            <w:proofErr w:type="spellEnd"/>
            <w:r>
              <w:rPr>
                <w:color w:val="0000FF"/>
              </w:rPr>
              <w:t>()</w:t>
            </w:r>
          </w:p>
          <w:p w:rsidR="00780A9A" w:rsidRPr="00572CE5" w:rsidRDefault="00897C90" w:rsidP="00897C9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.</w:t>
            </w:r>
            <w:proofErr w:type="spellStart"/>
            <w:r>
              <w:rPr>
                <w:color w:val="0000FF"/>
              </w:rPr>
              <w:t>addFine</w:t>
            </w:r>
            <w:proofErr w:type="spellEnd"/>
          </w:p>
        </w:tc>
        <w:tc>
          <w:tcPr>
            <w:tcW w:w="1944" w:type="dxa"/>
            <w:shd w:val="clear" w:color="auto" w:fill="auto"/>
          </w:tcPr>
          <w:p w:rsidR="00780A9A" w:rsidRPr="00572CE5" w:rsidRDefault="009468E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  <w:r w:rsidR="00897C90">
              <w:rPr>
                <w:color w:val="0000FF"/>
              </w:rPr>
              <w:t>f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9468E5" w:rsidTr="00572CE5">
        <w:tc>
          <w:tcPr>
            <w:tcW w:w="2448" w:type="dxa"/>
            <w:shd w:val="clear" w:color="auto" w:fill="E0E0E0"/>
          </w:tcPr>
          <w:p w:rsidR="0093214E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test</w:t>
            </w:r>
            <w:r w:rsidR="009468E5">
              <w:rPr>
                <w:color w:val="0000FF"/>
              </w:rPr>
              <w:t>MemberHasFinesPayable</w:t>
            </w:r>
            <w:proofErr w:type="spellEnd"/>
            <w:r>
              <w:rPr>
                <w:color w:val="0000FF"/>
              </w:rPr>
              <w:t>()</w:t>
            </w:r>
          </w:p>
          <w:p w:rsidR="00897C90" w:rsidRPr="00572CE5" w:rsidRDefault="00897C90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.</w:t>
            </w:r>
            <w:proofErr w:type="spellStart"/>
            <w:r>
              <w:rPr>
                <w:color w:val="0000FF"/>
              </w:rPr>
              <w:t>addFine</w:t>
            </w:r>
            <w:proofErr w:type="spellEnd"/>
          </w:p>
        </w:tc>
        <w:tc>
          <w:tcPr>
            <w:tcW w:w="1944" w:type="dxa"/>
            <w:shd w:val="clear" w:color="auto" w:fill="auto"/>
          </w:tcPr>
          <w:p w:rsidR="0093214E" w:rsidRPr="00572CE5" w:rsidRDefault="009468E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  <w:bookmarkStart w:id="0" w:name="_GoBack"/>
            <w:bookmarkEnd w:id="0"/>
            <w:r w:rsidR="00897C90">
              <w:rPr>
                <w:color w:val="0000FF"/>
              </w:rPr>
              <w:t>f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8F" w:rsidRDefault="007F2D8F">
      <w:r>
        <w:separator/>
      </w:r>
    </w:p>
  </w:endnote>
  <w:endnote w:type="continuationSeparator" w:id="0">
    <w:p w:rsidR="007F2D8F" w:rsidRDefault="007F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68E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68E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8F" w:rsidRDefault="007F2D8F">
      <w:r>
        <w:separator/>
      </w:r>
    </w:p>
  </w:footnote>
  <w:footnote w:type="continuationSeparator" w:id="0">
    <w:p w:rsidR="007F2D8F" w:rsidRDefault="007F2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0B2818">
            <w:rPr>
              <w:b/>
            </w:rPr>
            <w:t>Member C</w:t>
          </w:r>
          <w:r w:rsidR="009468E5">
            <w:rPr>
              <w:b/>
            </w:rPr>
            <w:t xml:space="preserve">lass – </w:t>
          </w:r>
          <w:proofErr w:type="spellStart"/>
          <w:r w:rsidR="009468E5">
            <w:rPr>
              <w:b/>
            </w:rPr>
            <w:t>MemberHasFinesPayable</w:t>
          </w:r>
          <w:r w:rsidR="000B2818">
            <w:rPr>
              <w:b/>
            </w:rPr>
            <w:t>Test</w:t>
          </w:r>
          <w:proofErr w:type="spellEnd"/>
          <w:r w:rsidR="000B2818">
            <w:rPr>
              <w:b/>
            </w:rPr>
            <w:t xml:space="preserve">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468E5" w:rsidP="00B71A35">
          <w:proofErr w:type="spellStart"/>
          <w:r>
            <w:t>MemberHasFinesPayable</w:t>
          </w:r>
          <w:r w:rsidR="000B2818">
            <w:t>Test</w:t>
          </w:r>
          <w:proofErr w:type="spellEnd"/>
        </w:p>
      </w:tc>
      <w:tc>
        <w:tcPr>
          <w:tcW w:w="3179" w:type="dxa"/>
        </w:tcPr>
        <w:p w:rsidR="00A37650" w:rsidRDefault="000B2818" w:rsidP="00B71A35">
          <w:r>
            <w:t xml:space="preserve">  Date:  23/09/15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33F1B3F"/>
    <w:multiLevelType w:val="hybridMultilevel"/>
    <w:tmpl w:val="0374E35A"/>
    <w:lvl w:ilvl="0" w:tplc="240C3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2818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1567"/>
    <w:rsid w:val="004C1DA8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6D48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31B6"/>
    <w:rsid w:val="007C41CD"/>
    <w:rsid w:val="007D644A"/>
    <w:rsid w:val="007D7134"/>
    <w:rsid w:val="007F2D8F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7C9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68E5"/>
    <w:rsid w:val="00981DE1"/>
    <w:rsid w:val="00983E57"/>
    <w:rsid w:val="009C06FE"/>
    <w:rsid w:val="009C4C9A"/>
    <w:rsid w:val="009D1046"/>
    <w:rsid w:val="009E2570"/>
    <w:rsid w:val="00A01FA7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3</cp:revision>
  <cp:lastPrinted>2003-10-05T22:49:00Z</cp:lastPrinted>
  <dcterms:created xsi:type="dcterms:W3CDTF">2015-09-23T07:17:00Z</dcterms:created>
  <dcterms:modified xsi:type="dcterms:W3CDTF">2015-09-23T07:21:00Z</dcterms:modified>
</cp:coreProperties>
</file>